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57A" w:rsidRPr="00570F11" w:rsidRDefault="00DD246D">
      <w:r w:rsidRPr="00570F11">
        <w:t>Vang</w:t>
      </w:r>
      <w:bookmarkStart w:id="0" w:name="_GoBack"/>
      <w:bookmarkEnd w:id="0"/>
      <w:r w:rsidRPr="00570F11">
        <w:t>uard Calculator App.</w:t>
      </w:r>
    </w:p>
    <w:p w:rsidR="00D1157A" w:rsidRDefault="00DD246D">
      <w:r>
        <w:t xml:space="preserve">De Vanguard Calculator App houd de kracht bij van de kaarten op jouw speelveld. </w:t>
      </w:r>
    </w:p>
    <w:p w:rsidR="00D1157A" w:rsidRDefault="00DD246D">
      <w:r>
        <w:t>De app bevat 7 circles.</w:t>
      </w:r>
      <w:r>
        <w:br/>
      </w:r>
      <w:r>
        <w:t xml:space="preserve">de Vanguard circle heeft twee input velden en een </w:t>
      </w:r>
      <w:r>
        <w:t>uitvoer veld</w:t>
      </w:r>
    </w:p>
    <w:p w:rsidR="00D1157A" w:rsidRDefault="00DD246D">
      <w:r>
        <w:t xml:space="preserve">De Rear guard circles hebben twee input velden en een uitvoer veld </w:t>
      </w:r>
    </w:p>
    <w:p w:rsidR="00D1157A" w:rsidRDefault="00DD246D">
      <w:r>
        <w:t>De Guard circle heeft een invoer veld, en een veld die alleen uitvoer heeft, de uitvoer is de value van de Guard circle + de value van de Vanguard</w:t>
      </w:r>
    </w:p>
    <w:p w:rsidR="00D1157A" w:rsidRDefault="00DD246D">
      <w:r>
        <w:t>Er is een knop die zorgt dat</w:t>
      </w:r>
      <w:r>
        <w:t xml:space="preserve"> alle invoer velden die values worden toegevoegd aan de respectieve circles. </w:t>
      </w:r>
    </w:p>
    <w:p w:rsidR="00D1157A" w:rsidRDefault="00DD246D">
      <w:r>
        <w:t>Er is een knop die alle invoer wijzigingen weer reset.</w:t>
      </w:r>
    </w:p>
    <w:p w:rsidR="00D1157A" w:rsidRDefault="00D1157A"/>
    <w:sectPr w:rsidR="00D1157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46D" w:rsidRDefault="00DD246D">
      <w:pPr>
        <w:spacing w:after="0" w:line="240" w:lineRule="auto"/>
      </w:pPr>
      <w:r>
        <w:separator/>
      </w:r>
    </w:p>
  </w:endnote>
  <w:endnote w:type="continuationSeparator" w:id="0">
    <w:p w:rsidR="00DD246D" w:rsidRDefault="00DD2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46D" w:rsidRDefault="00DD246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D246D" w:rsidRDefault="00DD2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1157A"/>
    <w:rsid w:val="000A5E79"/>
    <w:rsid w:val="00570F11"/>
    <w:rsid w:val="00D1157A"/>
    <w:rsid w:val="00DD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28C45-FE3B-49F1-8804-5EEFFD11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Berkel</dc:creator>
  <dc:description/>
  <cp:lastModifiedBy>Robin Berkel</cp:lastModifiedBy>
  <cp:revision>2</cp:revision>
  <dcterms:created xsi:type="dcterms:W3CDTF">2018-05-31T10:08:00Z</dcterms:created>
  <dcterms:modified xsi:type="dcterms:W3CDTF">2018-05-31T10:08:00Z</dcterms:modified>
</cp:coreProperties>
</file>